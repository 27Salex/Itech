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689C83AD" w14:textId="77777777" w:rsidTr="00151E0A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4867917AA7E04385BA78A89F2256FE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716A3AB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A91946B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DF77051" w14:textId="5B9E21CB" w:rsidR="00A340F2" w:rsidRDefault="00BE2763" w:rsidP="002F5404">
            <w:r>
              <w:rPr>
                <w:noProof/>
              </w:rPr>
              <w:drawing>
                <wp:inline distT="0" distB="0" distL="0" distR="0" wp14:anchorId="5C835AA3" wp14:editId="2D64BBA8">
                  <wp:extent cx="1500996" cy="790601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774" cy="79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31159F19" w14:textId="77777777" w:rsidTr="00151E0A">
        <w:trPr>
          <w:trHeight w:val="1364"/>
          <w:jc w:val="center"/>
        </w:trPr>
        <w:tc>
          <w:tcPr>
            <w:tcW w:w="3539" w:type="dxa"/>
            <w:hideMark/>
          </w:tcPr>
          <w:p w14:paraId="57748326" w14:textId="318A805A" w:rsidR="00A340F2" w:rsidRPr="00064E3E" w:rsidRDefault="00BE2763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bookmarkStart w:id="0" w:name="_Hlk161701533"/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DATE</w:t>
            </w:r>
          </w:p>
          <w:p w14:paraId="2BD839F3" w14:textId="761B715C" w:rsidR="00A340F2" w:rsidRPr="00064E3E" w:rsidRDefault="00BE2763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3/19/2024</w:t>
            </w:r>
            <w:bookmarkEnd w:id="0"/>
          </w:p>
        </w:tc>
        <w:tc>
          <w:tcPr>
            <w:tcW w:w="3539" w:type="dxa"/>
            <w:hideMark/>
          </w:tcPr>
          <w:p w14:paraId="2133DD65" w14:textId="77777777" w:rsidR="00A340F2" w:rsidRPr="00064E3E" w:rsidRDefault="00DB40E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8B11FF4F4FF44A25A197AF6E59A4189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5DC1356B" w14:textId="3C169AA6" w:rsidR="00A340F2" w:rsidRPr="00064E3E" w:rsidRDefault="00BE2763" w:rsidP="002F5404">
            <w:pPr>
              <w:rPr>
                <w:rFonts w:cstheme="minorHAnsi"/>
                <w:color w:val="000000" w:themeColor="text1"/>
              </w:rPr>
            </w:pPr>
            <w:r w:rsidRPr="00BE2763">
              <w:rPr>
                <w:rFonts w:cstheme="minorHAnsi"/>
                <w:sz w:val="32"/>
                <w:szCs w:val="32"/>
              </w:rPr>
              <w:t>1001</w:t>
            </w:r>
          </w:p>
        </w:tc>
        <w:tc>
          <w:tcPr>
            <w:tcW w:w="3539" w:type="dxa"/>
            <w:hideMark/>
          </w:tcPr>
          <w:p w14:paraId="582B3FE2" w14:textId="7B2FA208" w:rsidR="00A340F2" w:rsidRPr="00064E3E" w:rsidRDefault="00BE2763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ITech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Technologies</w:t>
            </w:r>
          </w:p>
          <w:p w14:paraId="0E3E9E2A" w14:textId="1B399A0B" w:rsidR="00A340F2" w:rsidRPr="00064E3E" w:rsidRDefault="00BE276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E2763">
              <w:rPr>
                <w:rFonts w:cstheme="minorHAnsi"/>
                <w:color w:val="000000" w:themeColor="text1"/>
                <w:sz w:val="24"/>
                <w:szCs w:val="24"/>
              </w:rPr>
              <w:t>30 North Gould Street</w:t>
            </w:r>
          </w:p>
          <w:p w14:paraId="13467BAA" w14:textId="6BE5BDA4" w:rsidR="00CF2287" w:rsidRPr="00064E3E" w:rsidRDefault="00BE276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E2763">
              <w:rPr>
                <w:rFonts w:cstheme="minorHAnsi"/>
                <w:color w:val="000000" w:themeColor="text1"/>
                <w:sz w:val="24"/>
                <w:szCs w:val="24"/>
              </w:rPr>
              <w:t>Sheridan, 82801</w:t>
            </w:r>
            <w:r w:rsidRPr="00BE2763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BE2763">
              <w:rPr>
                <w:rFonts w:cstheme="minorHAnsi"/>
                <w:color w:val="000000" w:themeColor="text1"/>
                <w:sz w:val="24"/>
                <w:szCs w:val="24"/>
              </w:rPr>
              <w:t>Wyoming, US</w:t>
            </w:r>
          </w:p>
          <w:p w14:paraId="7D6BF151" w14:textId="7AB14D67" w:rsidR="00A340F2" w:rsidRPr="00EC16CD" w:rsidRDefault="00BE2763" w:rsidP="002F5404">
            <w:pPr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Pr="00BE2763">
                <w:rPr>
                  <w:rFonts w:cstheme="minorHAnsi"/>
                  <w:color w:val="000000" w:themeColor="text1"/>
                  <w:sz w:val="24"/>
                  <w:szCs w:val="24"/>
                </w:rPr>
                <w:t>contact@itechtechnologies.us</w:t>
              </w:r>
            </w:hyperlink>
          </w:p>
        </w:tc>
      </w:tr>
      <w:tr w:rsidR="00A340F2" w14:paraId="40B709B6" w14:textId="77777777" w:rsidTr="00151E0A">
        <w:trPr>
          <w:trHeight w:val="2215"/>
          <w:jc w:val="center"/>
        </w:trPr>
        <w:tc>
          <w:tcPr>
            <w:tcW w:w="3539" w:type="dxa"/>
            <w:hideMark/>
          </w:tcPr>
          <w:p w14:paraId="25854080" w14:textId="77777777" w:rsidR="00A340F2" w:rsidRPr="00064E3E" w:rsidRDefault="00DB40EC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EA7FD269642644948FDB43C1AAC7C9A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04082DBE" w14:textId="77777777" w:rsidR="00A340F2" w:rsidRPr="00064E3E" w:rsidRDefault="00DB40EC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8D255567F89A49969A263901061D1D6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-1198380150"/>
              <w:placeholder>
                <w:docPart w:val="8B9A76634440446AB8DFA59378DE44CE"/>
              </w:placeholder>
              <w:temporary/>
              <w:showingPlcHdr/>
              <w15:appearance w15:val="hidden"/>
            </w:sdtPr>
            <w:sdtEndPr/>
            <w:sdtContent>
              <w:p w14:paraId="48CF9130" w14:textId="77777777" w:rsidR="00A340F2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5E01BCFF" w14:textId="77777777" w:rsidR="00A340F2" w:rsidRPr="00064E3E" w:rsidRDefault="00DB40EC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92D7936666C748329B6351344B66E3B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03BC6552" w14:textId="77777777" w:rsidR="00A340F2" w:rsidRPr="00064E3E" w:rsidRDefault="00DB40EC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47058B6E387D44C589BFF378FA06682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03018E58" w14:textId="77777777" w:rsidR="00A340F2" w:rsidRDefault="00DB40EC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FBC6E0093A1245FA80E3C7B09219F59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  <w:p w14:paraId="3C8E3B63" w14:textId="7D7A5E64" w:rsidR="00BE2763" w:rsidRDefault="00BE2763" w:rsidP="002F5404">
            <w:pPr>
              <w:rPr>
                <w:sz w:val="24"/>
                <w:szCs w:val="24"/>
              </w:rPr>
            </w:pPr>
          </w:p>
          <w:p w14:paraId="5A841138" w14:textId="31F7C96B" w:rsidR="007A070F" w:rsidRDefault="007A070F" w:rsidP="002F5404">
            <w:pPr>
              <w:rPr>
                <w:sz w:val="24"/>
                <w:szCs w:val="24"/>
              </w:rPr>
            </w:pPr>
          </w:p>
          <w:p w14:paraId="09F6E17F" w14:textId="77777777" w:rsidR="007A070F" w:rsidRDefault="007A070F" w:rsidP="002F5404">
            <w:pPr>
              <w:rPr>
                <w:sz w:val="24"/>
                <w:szCs w:val="24"/>
              </w:rPr>
            </w:pPr>
          </w:p>
          <w:p w14:paraId="6D87B6BB" w14:textId="6DBE674F" w:rsidR="00BE2763" w:rsidRDefault="00BE2763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0A7A09C4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6D551FD" w14:textId="77777777" w:rsidR="00A340F2" w:rsidRDefault="00A340F2" w:rsidP="002F5404">
            <w:pPr>
              <w:jc w:val="center"/>
            </w:pPr>
          </w:p>
        </w:tc>
      </w:tr>
    </w:tbl>
    <w:p w14:paraId="48FC6ACD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2BD7BA86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169A1297" w14:textId="6B02B3BF" w:rsidR="00A340F2" w:rsidRPr="00BE2763" w:rsidRDefault="00BE2763" w:rsidP="002F5404">
            <w:pPr>
              <w:pStyle w:val="Style1"/>
              <w:framePr w:hSpace="0" w:wrap="auto" w:vAnchor="margin" w:hAnchor="text" w:xAlign="left" w:yAlign="inline"/>
              <w:rPr>
                <w:color w:val="FD7403"/>
              </w:rPr>
            </w:pPr>
            <w:r w:rsidRPr="00BE2763">
              <w:rPr>
                <w:color w:val="FD7403"/>
              </w:rPr>
              <w:t>Itech sales</w:t>
            </w:r>
          </w:p>
        </w:tc>
        <w:tc>
          <w:tcPr>
            <w:tcW w:w="2313" w:type="dxa"/>
            <w:shd w:val="clear" w:color="auto" w:fill="auto"/>
            <w:hideMark/>
          </w:tcPr>
          <w:p w14:paraId="2FC7F5B6" w14:textId="179677DC"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  <w:sdt>
          <w:sdtPr>
            <w:alias w:val="Payment terms:"/>
            <w:tag w:val="Payment terms:"/>
            <w:id w:val="-1356643075"/>
            <w:placeholder>
              <w:docPart w:val="1581050AFE1C413CB1AC8F3EEC49EC60"/>
            </w:placeholder>
            <w:temporary/>
            <w:showingPlcHdr/>
            <w15:appearance w15:val="hidden"/>
          </w:sdtPr>
          <w:sdtEndPr>
            <w:rPr>
              <w:color w:val="FD7403"/>
            </w:rPr>
          </w:sdtEndPr>
          <w:sdtContent>
            <w:tc>
              <w:tcPr>
                <w:tcW w:w="2610" w:type="dxa"/>
                <w:shd w:val="clear" w:color="auto" w:fill="auto"/>
                <w:hideMark/>
              </w:tcPr>
              <w:p w14:paraId="252A0C34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 w:rsidRPr="00BE2763">
                  <w:rPr>
                    <w:color w:val="FD7403"/>
                  </w:rP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5922EC7F" w14:textId="77777777" w:rsidR="00A340F2" w:rsidRDefault="00DB40EC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EDCE5C82ADB64A949CDF1C29BDE4FF8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BE2763">
                  <w:rPr>
                    <w:color w:val="FD7403"/>
                  </w:rPr>
                  <w:t>Due date</w:t>
                </w:r>
              </w:sdtContent>
            </w:sdt>
          </w:p>
        </w:tc>
      </w:tr>
      <w:tr w:rsidR="00A340F2" w14:paraId="661A60CD" w14:textId="77777777" w:rsidTr="00B727BE">
        <w:trPr>
          <w:trHeight w:hRule="exact" w:val="403"/>
        </w:trPr>
        <w:tc>
          <w:tcPr>
            <w:tcW w:w="2092" w:type="dxa"/>
          </w:tcPr>
          <w:p w14:paraId="0E1B8039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5012C081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E025017B95104898A54C555231FAC5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7A6FFEBC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358C6563" w14:textId="0280EB59" w:rsidR="00A340F2" w:rsidRDefault="00BE2763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3/19/2024</w:t>
            </w:r>
          </w:p>
        </w:tc>
      </w:tr>
    </w:tbl>
    <w:p w14:paraId="1D009083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0613DC5E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39B4A49E" w14:textId="77777777" w:rsidR="00A340F2" w:rsidRDefault="00DB40EC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51B3DF979B1F464C85F1A9EB88A3E64D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BE2763">
                  <w:rPr>
                    <w:color w:val="FD7403"/>
                  </w:rPr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CC93EE8900A2436CA3667F613CAF817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621C0F9F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 w:rsidRPr="00BE2763">
                  <w:rPr>
                    <w:color w:val="FD7403"/>
                  </w:rP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CB87822699B74FE48C2974A7268ABC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699038E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 w:rsidRPr="00BE2763">
                  <w:rPr>
                    <w:color w:val="FD7403"/>
                  </w:rP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4E4981646AEC469D955B9B9D8C5C00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5CE2DBB7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 w:rsidRPr="00BE2763">
                  <w:rPr>
                    <w:color w:val="FD7403"/>
                  </w:rPr>
                  <w:t>Line Total</w:t>
                </w:r>
              </w:p>
            </w:tc>
          </w:sdtContent>
        </w:sdt>
      </w:tr>
    </w:tbl>
    <w:p w14:paraId="42F9B04E" w14:textId="77777777" w:rsidR="000E7C40" w:rsidRDefault="000E7C40"/>
    <w:p w14:paraId="7FED75FA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59BF1A62" w14:textId="77777777" w:rsidTr="00BE2763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C9247B1BDA9D4910B27650B9AD4D3F0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3" w:type="dxa"/>
              </w:tcPr>
              <w:p w14:paraId="53D3E943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C724FDEE0FDC4944BD3B5640149BCA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</w:tcPr>
              <w:p w14:paraId="03A8897C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</w:tcPr>
          <w:p w14:paraId="73AEFADD" w14:textId="77777777" w:rsidR="00EB63A0" w:rsidRDefault="00DB40EC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F162351E287548218CB22DCCB1D7A9DF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C827CDA346AE413898EBF3E736183E7C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7" w:type="dxa"/>
          </w:tcPr>
          <w:p w14:paraId="1ADADF8E" w14:textId="77777777" w:rsidR="00EB63A0" w:rsidRDefault="00DB40EC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3FA50822BE3743E798B009AE2CA15FD7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209A84EE241841BFA9186780722612DC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5B9FC2D6" w14:textId="77777777" w:rsidTr="00BE2763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E983B934059643F4AB4C0971093836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3" w:type="dxa"/>
              </w:tcPr>
              <w:p w14:paraId="13640C9A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8FC2EE5F4BF8403A8B0C00A87EBB4B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</w:tcPr>
              <w:p w14:paraId="0044321C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</w:tcPr>
          <w:p w14:paraId="53431E8F" w14:textId="77777777" w:rsidR="00EB63A0" w:rsidRDefault="00DB40EC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780B54EDB96A4157A6C3321E2975D080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39B3856FE30C428087EEFDCFA03F7C1D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7" w:type="dxa"/>
          </w:tcPr>
          <w:p w14:paraId="50F82B3E" w14:textId="77777777" w:rsidR="00EB63A0" w:rsidRDefault="00DB40EC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58589BD021704FAF948E581343E92E6D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A2E4068064DA4887929A67FCDB19C698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6F2649C1" w14:textId="77777777" w:rsidTr="00BE2763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3D747F3EC48D4367A6AC9F3AE63B84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3" w:type="dxa"/>
              </w:tcPr>
              <w:p w14:paraId="1B02795D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59CDF4D2DCC54B4C972B6113D7749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</w:tcPr>
              <w:p w14:paraId="48F6B4A9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</w:tcPr>
          <w:p w14:paraId="3B7D82FF" w14:textId="77777777" w:rsidR="00EB63A0" w:rsidRDefault="00DB40EC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9572725B82B74A02B7F51C76F5C59AAE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6662066D565943BD816610F0AD591B5D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7" w:type="dxa"/>
          </w:tcPr>
          <w:p w14:paraId="5917550A" w14:textId="77777777" w:rsidR="00EB63A0" w:rsidRDefault="00DB40EC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AEC5D0F6BEF34E65AD52386A4BFCD8A0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C88A72D8795D4114BFDC71279EB486B1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0604E459" w14:textId="77777777" w:rsidTr="00BE2763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C9178B3F2DC049F883E6663DBDDBDA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3" w:type="dxa"/>
              </w:tcPr>
              <w:p w14:paraId="2AE86B3F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5F2928FDC96149C68F0059A4D6CBAA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</w:tcPr>
              <w:p w14:paraId="31672CB9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</w:tcPr>
          <w:p w14:paraId="5E2B9111" w14:textId="77777777" w:rsidR="00EB63A0" w:rsidRDefault="00DB40EC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C718E0E405764E5F8C9E13905C19C4F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6116251B82864D879B8722785D0A1488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7" w:type="dxa"/>
          </w:tcPr>
          <w:p w14:paraId="48692D8A" w14:textId="77777777" w:rsidR="00EB63A0" w:rsidRDefault="00DB40EC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B285D7A27AC948C0AA22F6A88D463A15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32DF5E2466E245CAA553941AC1FDF3AA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BE2763" w14:paraId="02AD6ED3" w14:textId="77777777" w:rsidTr="00BE2763">
        <w:trPr>
          <w:trHeight w:hRule="exact" w:val="490"/>
        </w:trPr>
        <w:sdt>
          <w:sdtPr>
            <w:alias w:val="Enter product:"/>
            <w:tag w:val="Enter product:"/>
            <w:id w:val="879744746"/>
            <w:placeholder>
              <w:docPart w:val="E3545B1594D348C5B0609796533A9C4F"/>
            </w:placeholder>
            <w:temporary/>
            <w:showingPlcHdr/>
            <w15:appearance w15:val="hidden"/>
          </w:sdtPr>
          <w:sdtContent>
            <w:tc>
              <w:tcPr>
                <w:tcW w:w="2413" w:type="dxa"/>
              </w:tcPr>
              <w:p w14:paraId="1B9C08D7" w14:textId="101F30EE" w:rsidR="00BE2763" w:rsidRDefault="00BE2763" w:rsidP="00BE2763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147863664"/>
            <w:placeholder>
              <w:docPart w:val="2EE488C19FDA4EA1B65C82BC0CA41B70"/>
            </w:placeholder>
            <w:temporary/>
            <w:showingPlcHdr/>
            <w15:appearance w15:val="hidden"/>
          </w:sdtPr>
          <w:sdtContent>
            <w:tc>
              <w:tcPr>
                <w:tcW w:w="3619" w:type="dxa"/>
              </w:tcPr>
              <w:p w14:paraId="4C0BD11C" w14:textId="71761A87" w:rsidR="00BE2763" w:rsidRDefault="00BE2763" w:rsidP="00BE2763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</w:tcPr>
          <w:p w14:paraId="7C61F111" w14:textId="2BC07F2B" w:rsidR="00BE2763" w:rsidRDefault="00BE2763" w:rsidP="00BE2763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824667746"/>
                <w:placeholder>
                  <w:docPart w:val="8E5D1C6D6E904554969C1864A7B14D9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388408289"/>
                <w:placeholder>
                  <w:docPart w:val="E5411810CEE94B15BC2A2E5B7419BCB2"/>
                </w:placeholder>
                <w:temporary/>
                <w:showingPlcHdr/>
                <w15:appearance w15:val="hidden"/>
              </w:sdtPr>
              <w:sdtContent>
                <w:r w:rsidRPr="00CF2287">
                  <w:t>A</w:t>
                </w:r>
                <w:r>
                  <w:t>mount</w:t>
                </w:r>
              </w:sdtContent>
            </w:sdt>
          </w:p>
        </w:tc>
        <w:tc>
          <w:tcPr>
            <w:tcW w:w="2197" w:type="dxa"/>
          </w:tcPr>
          <w:p w14:paraId="546A0778" w14:textId="05B39CD9" w:rsidR="00BE2763" w:rsidRDefault="00BE2763" w:rsidP="00BE2763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396403695"/>
                <w:placeholder>
                  <w:docPart w:val="2BEF7F4A86D0445896CEC9D78B724C4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510257432"/>
                <w:placeholder>
                  <w:docPart w:val="F4EF39DE61FE41B89D087C5D64D3D5E7"/>
                </w:placeholder>
                <w:temporary/>
                <w:showingPlcHdr/>
                <w15:appearance w15:val="hidden"/>
              </w:sdtPr>
              <w:sdtContent>
                <w:r w:rsidRPr="00CF2287">
                  <w:t>A</w:t>
                </w:r>
                <w:r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1AD4196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04B8DC50" w14:textId="77777777" w:rsidR="00A340F2" w:rsidRDefault="00DB40EC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F888CCBCA4854477B7B8549A84C2F15E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2E8A275" w14:textId="77777777" w:rsidR="00A340F2" w:rsidRDefault="00A340F2" w:rsidP="002F5404">
            <w:pPr>
              <w:jc w:val="right"/>
            </w:pPr>
          </w:p>
        </w:tc>
      </w:tr>
      <w:tr w:rsidR="00A340F2" w14:paraId="291A1784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65D4DDEA4A484CD8966E07A5E285F8A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1EBA0497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614EDA50" w14:textId="77777777" w:rsidR="00A340F2" w:rsidRDefault="00A340F2" w:rsidP="002F5404">
            <w:pPr>
              <w:jc w:val="right"/>
            </w:pPr>
          </w:p>
        </w:tc>
      </w:tr>
      <w:tr w:rsidR="00A340F2" w14:paraId="2829F7A7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BEE3A3085EDD4FE78109EB3B3711D12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6904DE5E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AD3BDEC" w14:textId="77777777" w:rsidR="00A340F2" w:rsidRDefault="00A340F2" w:rsidP="002F5404">
            <w:pPr>
              <w:jc w:val="right"/>
            </w:pPr>
          </w:p>
        </w:tc>
      </w:tr>
    </w:tbl>
    <w:p w14:paraId="6D0E9150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D1D7" w14:textId="77777777" w:rsidR="00DB40EC" w:rsidRDefault="00DB40EC">
      <w:pPr>
        <w:spacing w:line="240" w:lineRule="auto"/>
      </w:pPr>
      <w:r>
        <w:separator/>
      </w:r>
    </w:p>
    <w:p w14:paraId="4A681832" w14:textId="77777777" w:rsidR="00DB40EC" w:rsidRDefault="00DB40EC"/>
  </w:endnote>
  <w:endnote w:type="continuationSeparator" w:id="0">
    <w:p w14:paraId="23F3C80A" w14:textId="77777777" w:rsidR="00DB40EC" w:rsidRDefault="00DB40EC">
      <w:pPr>
        <w:spacing w:line="240" w:lineRule="auto"/>
      </w:pPr>
      <w:r>
        <w:continuationSeparator/>
      </w:r>
    </w:p>
    <w:p w14:paraId="5A4DDAA8" w14:textId="77777777" w:rsidR="00DB40EC" w:rsidRDefault="00DB40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964C" w14:textId="77777777" w:rsidR="007201A7" w:rsidRDefault="007201A7">
    <w:pPr>
      <w:pStyle w:val="Footer"/>
    </w:pPr>
  </w:p>
  <w:p w14:paraId="14C3A400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44A17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712306" wp14:editId="5209A40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95250" t="95250" r="46990" b="469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FFC000"/>
                          </a:gs>
                          <a:gs pos="100000">
                            <a:srgbClr val="FD7403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>
                        <a:outerShdw blurRad="50800" dist="38100" dir="13500000" algn="b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98A17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712306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" adj="-11796480,,5400" path="m,l7738110,r,1896461l,2906395,,xe" fillcolor="#ffc000" stroked="f" strokeweight="2pt">
              <v:fill color2="#fd7403" focus="100%" type="gradient"/>
              <v:stroke joinstyle="miter"/>
              <v:shadow on="t" color="black" opacity="26214f" origin=".5,.5" offset="-.74836mm,-.74836mm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5198A17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D8908" w14:textId="77777777" w:rsidR="00DB40EC" w:rsidRDefault="00DB40EC">
      <w:pPr>
        <w:spacing w:line="240" w:lineRule="auto"/>
      </w:pPr>
      <w:r>
        <w:separator/>
      </w:r>
    </w:p>
    <w:p w14:paraId="4BFEE35A" w14:textId="77777777" w:rsidR="00DB40EC" w:rsidRDefault="00DB40EC"/>
  </w:footnote>
  <w:footnote w:type="continuationSeparator" w:id="0">
    <w:p w14:paraId="14E57326" w14:textId="77777777" w:rsidR="00DB40EC" w:rsidRDefault="00DB40EC">
      <w:pPr>
        <w:spacing w:line="240" w:lineRule="auto"/>
      </w:pPr>
      <w:r>
        <w:continuationSeparator/>
      </w:r>
    </w:p>
    <w:p w14:paraId="417F2BFB" w14:textId="77777777" w:rsidR="00DB40EC" w:rsidRDefault="00DB40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CD9FE" w14:textId="77777777" w:rsidR="007201A7" w:rsidRDefault="007201A7"/>
  <w:p w14:paraId="5543B512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7743" w14:textId="7924B61E" w:rsidR="007A070F" w:rsidRPr="00BE2763" w:rsidRDefault="007A070F" w:rsidP="007A070F">
    <w:pPr>
      <w:rPr>
        <w14:textFill>
          <w14:gradFill>
            <w14:gsLst>
              <w14:gs w14:pos="0">
                <w14:srgbClr w14:val="F3A60D"/>
              </w14:gs>
              <w14:gs w14:pos="100000">
                <w14:srgbClr w14:val="FD7403"/>
              </w14:gs>
            </w14:gsLst>
            <w14:lin w14:ang="18900000" w14:scaled="0"/>
          </w14:gradFill>
        </w14:textFill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2C9DE8" wp14:editId="08A992ED">
              <wp:simplePos x="0" y="0"/>
              <wp:positionH relativeFrom="page">
                <wp:posOffset>-29114</wp:posOffset>
              </wp:positionH>
              <wp:positionV relativeFrom="page">
                <wp:posOffset>8626</wp:posOffset>
              </wp:positionV>
              <wp:extent cx="7870190" cy="4236349"/>
              <wp:effectExtent l="57150" t="19050" r="54610" b="88265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0190" cy="4236349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F3A60D"/>
                          </a:gs>
                          <a:gs pos="100000">
                            <a:srgbClr val="FD7403"/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B86573" w14:textId="77777777" w:rsidR="007A070F" w:rsidRDefault="007A07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2C9DE8" id="Freeform: Shape 5" o:spid="_x0000_s1026" alt="Green gradient in rectangle" style="position:absolute;margin-left:-2.3pt;margin-top:.7pt;width:619.7pt;height:33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" adj="-11796480,,5400" path="m,l7738110,r,1896461l,2906395,,xe" fillcolor="#f3a60d" stroked="f" strokeweight="2pt">
              <v:fill color2="#fd7403" rotate="t" angle="58" focus="100%" type="gradient">
                <o:fill v:ext="view" type="gradientUnscaled"/>
              </v:fill>
              <v:stroke joinstyle="miter"/>
              <v:shadow on="t" color="black" opacity="26214f" origin=",-.5" offset="0,3pt"/>
              <v:formulas/>
              <v:path arrowok="t" o:connecttype="custom" o:connectlocs="0,0;7870190,0;7870190,2764273;0,4236349;0,0" o:connectangles="0,0,0,0,0" textboxrect="0,0,7738110,2906395"/>
              <v:textbox>
                <w:txbxContent>
                  <w:p w14:paraId="1BB86573" w14:textId="77777777" w:rsidR="007A070F" w:rsidRDefault="007A070F"/>
                </w:txbxContent>
              </v:textbox>
              <w10:wrap anchorx="page" anchory="page"/>
            </v:shape>
          </w:pict>
        </mc:Fallback>
      </mc:AlternateContent>
    </w:r>
  </w:p>
  <w:p w14:paraId="6A9C2963" w14:textId="21C762C4" w:rsidR="00A36725" w:rsidRDefault="00A36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63"/>
    <w:rsid w:val="00064E3E"/>
    <w:rsid w:val="00077551"/>
    <w:rsid w:val="000A6E91"/>
    <w:rsid w:val="000E7C40"/>
    <w:rsid w:val="00151E0A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B4542"/>
    <w:rsid w:val="006F038A"/>
    <w:rsid w:val="006F38C8"/>
    <w:rsid w:val="007201A7"/>
    <w:rsid w:val="007A070F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BE2763"/>
    <w:rsid w:val="00CE3710"/>
    <w:rsid w:val="00CF2287"/>
    <w:rsid w:val="00D33124"/>
    <w:rsid w:val="00D73210"/>
    <w:rsid w:val="00DB40EC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1A9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ontact@itechtechnologies.us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252230A3-8178-4934-A4A5-97D734E90850%7d\%7bF4E7DE70-1D61-455E-BA39-A3220F220822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67917AA7E04385BA78A89F2256F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968C1-01C3-42A0-8DDA-B4E5AADA748B}"/>
      </w:docPartPr>
      <w:docPartBody>
        <w:p w:rsidR="00000000" w:rsidRDefault="00F64129">
          <w:pPr>
            <w:pStyle w:val="4867917AA7E04385BA78A89F2256FE82"/>
          </w:pPr>
          <w:r w:rsidRPr="00064E3E">
            <w:t>INVOICe</w:t>
          </w:r>
        </w:p>
      </w:docPartBody>
    </w:docPart>
    <w:docPart>
      <w:docPartPr>
        <w:name w:val="8B11FF4F4FF44A25A197AF6E59A41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7663B-3CF8-4845-AE07-1397A0A5B78F}"/>
      </w:docPartPr>
      <w:docPartBody>
        <w:p w:rsidR="00000000" w:rsidRDefault="00F64129">
          <w:pPr>
            <w:pStyle w:val="8B11FF4F4FF44A25A197AF6E59A41890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EA7FD269642644948FDB43C1AAC7C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BDE57-5407-4C2F-BFD2-5F76047C91FB}"/>
      </w:docPartPr>
      <w:docPartBody>
        <w:p w:rsidR="00000000" w:rsidRDefault="00F64129">
          <w:pPr>
            <w:pStyle w:val="EA7FD269642644948FDB43C1AAC7C9A0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D255567F89A49969A263901061D1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4025E-C77F-491A-96C5-D008D18465BC}"/>
      </w:docPartPr>
      <w:docPartBody>
        <w:p w:rsidR="00000000" w:rsidRDefault="00F64129">
          <w:pPr>
            <w:pStyle w:val="8D255567F89A49969A263901061D1D6F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8B9A76634440446AB8DFA59378DE4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D1C99-AE3B-4F51-A32E-ABCF47743B36}"/>
      </w:docPartPr>
      <w:docPartBody>
        <w:p w:rsidR="00000000" w:rsidRDefault="00F64129">
          <w:pPr>
            <w:pStyle w:val="8B9A76634440446AB8DFA59378DE44CE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92D7936666C748329B6351344B66E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71FF9-F606-4828-AFF1-977FF88A631F}"/>
      </w:docPartPr>
      <w:docPartBody>
        <w:p w:rsidR="00000000" w:rsidRDefault="00F64129">
          <w:pPr>
            <w:pStyle w:val="92D7936666C748329B6351344B66E3BE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47058B6E387D44C589BFF378FA066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FAE41-4111-4940-B1C9-73C9C2FDFD42}"/>
      </w:docPartPr>
      <w:docPartBody>
        <w:p w:rsidR="00000000" w:rsidRDefault="00F64129">
          <w:pPr>
            <w:pStyle w:val="47058B6E387D44C589BFF378FA066820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FBC6E0093A1245FA80E3C7B09219F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EF85A-1A3F-485D-B80B-F8CDDCD3DCB7}"/>
      </w:docPartPr>
      <w:docPartBody>
        <w:p w:rsidR="00000000" w:rsidRDefault="00F64129">
          <w:pPr>
            <w:pStyle w:val="FBC6E0093A1245FA80E3C7B09219F59B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1581050AFE1C413CB1AC8F3EEC49E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2AD47-8338-4183-ACEB-CAB8452F6CC1}"/>
      </w:docPartPr>
      <w:docPartBody>
        <w:p w:rsidR="00000000" w:rsidRDefault="00F64129">
          <w:pPr>
            <w:pStyle w:val="1581050AFE1C413CB1AC8F3EEC49EC60"/>
          </w:pPr>
          <w:r>
            <w:t>Payment Terms</w:t>
          </w:r>
        </w:p>
      </w:docPartBody>
    </w:docPart>
    <w:docPart>
      <w:docPartPr>
        <w:name w:val="EDCE5C82ADB64A949CDF1C29BDE4F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A431-6191-4375-B212-BDE306326AA3}"/>
      </w:docPartPr>
      <w:docPartBody>
        <w:p w:rsidR="00000000" w:rsidRDefault="00F64129">
          <w:pPr>
            <w:pStyle w:val="EDCE5C82ADB64A949CDF1C29BDE4FF88"/>
          </w:pPr>
          <w:r>
            <w:t>Due date</w:t>
          </w:r>
        </w:p>
      </w:docPartBody>
    </w:docPart>
    <w:docPart>
      <w:docPartPr>
        <w:name w:val="E025017B95104898A54C555231FAC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C2C99-251C-4F91-8FBF-BB1F805D955C}"/>
      </w:docPartPr>
      <w:docPartBody>
        <w:p w:rsidR="00000000" w:rsidRDefault="00F64129">
          <w:pPr>
            <w:pStyle w:val="E025017B95104898A54C555231FAC55D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51B3DF979B1F464C85F1A9EB88A3E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4758-2C67-46E0-AABB-F6A7DBF459F2}"/>
      </w:docPartPr>
      <w:docPartBody>
        <w:p w:rsidR="00000000" w:rsidRDefault="00F64129">
          <w:pPr>
            <w:pStyle w:val="51B3DF979B1F464C85F1A9EB88A3E64D"/>
          </w:pPr>
          <w:r>
            <w:t>Quantity</w:t>
          </w:r>
        </w:p>
      </w:docPartBody>
    </w:docPart>
    <w:docPart>
      <w:docPartPr>
        <w:name w:val="CC93EE8900A2436CA3667F613CAF8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9B3E9-554A-48AB-BBEE-E6960661D5CB}"/>
      </w:docPartPr>
      <w:docPartBody>
        <w:p w:rsidR="00000000" w:rsidRDefault="00F64129">
          <w:pPr>
            <w:pStyle w:val="CC93EE8900A2436CA3667F613CAF8178"/>
          </w:pPr>
          <w:r>
            <w:t>Description</w:t>
          </w:r>
        </w:p>
      </w:docPartBody>
    </w:docPart>
    <w:docPart>
      <w:docPartPr>
        <w:name w:val="CB87822699B74FE48C2974A7268AB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CE70D-B3E3-4586-8137-E968918476EF}"/>
      </w:docPartPr>
      <w:docPartBody>
        <w:p w:rsidR="00000000" w:rsidRDefault="00F64129">
          <w:pPr>
            <w:pStyle w:val="CB87822699B74FE48C2974A7268ABC12"/>
          </w:pPr>
          <w:r>
            <w:t>Unit Price</w:t>
          </w:r>
        </w:p>
      </w:docPartBody>
    </w:docPart>
    <w:docPart>
      <w:docPartPr>
        <w:name w:val="4E4981646AEC469D955B9B9D8C5C0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E45D2-F121-4542-A84E-5B6540B4F9D8}"/>
      </w:docPartPr>
      <w:docPartBody>
        <w:p w:rsidR="00000000" w:rsidRDefault="00F64129">
          <w:pPr>
            <w:pStyle w:val="4E4981646AEC469D955B9B9D8C5C002A"/>
          </w:pPr>
          <w:r>
            <w:t>Line Total</w:t>
          </w:r>
        </w:p>
      </w:docPartBody>
    </w:docPart>
    <w:docPart>
      <w:docPartPr>
        <w:name w:val="C9247B1BDA9D4910B27650B9AD4D3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5FEC9-A73C-4A7D-9FEB-C0198614014F}"/>
      </w:docPartPr>
      <w:docPartBody>
        <w:p w:rsidR="00000000" w:rsidRDefault="00F64129">
          <w:pPr>
            <w:pStyle w:val="C9247B1BDA9D4910B27650B9AD4D3F0F"/>
          </w:pPr>
          <w:r>
            <w:t>Product</w:t>
          </w:r>
        </w:p>
      </w:docPartBody>
    </w:docPart>
    <w:docPart>
      <w:docPartPr>
        <w:name w:val="C724FDEE0FDC4944BD3B5640149BC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68836-18B4-4CB4-90F3-16C9B922F493}"/>
      </w:docPartPr>
      <w:docPartBody>
        <w:p w:rsidR="00000000" w:rsidRDefault="00F64129">
          <w:pPr>
            <w:pStyle w:val="C724FDEE0FDC4944BD3B5640149BCA59"/>
          </w:pPr>
          <w:r>
            <w:t>Product description</w:t>
          </w:r>
        </w:p>
      </w:docPartBody>
    </w:docPart>
    <w:docPart>
      <w:docPartPr>
        <w:name w:val="F162351E287548218CB22DCCB1D7A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73812-532A-4D49-8C79-9653A103F675}"/>
      </w:docPartPr>
      <w:docPartBody>
        <w:p w:rsidR="00000000" w:rsidRDefault="00F64129">
          <w:pPr>
            <w:pStyle w:val="F162351E287548218CB22DCCB1D7A9DF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827CDA346AE413898EBF3E736183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E3EB5-F782-462D-9764-1F7D71788488}"/>
      </w:docPartPr>
      <w:docPartBody>
        <w:p w:rsidR="00000000" w:rsidRDefault="00F64129">
          <w:pPr>
            <w:pStyle w:val="C827CDA346AE413898EBF3E736183E7C"/>
          </w:pPr>
          <w:r w:rsidRPr="00CF2287">
            <w:t>A</w:t>
          </w:r>
          <w:r>
            <w:t>mount</w:t>
          </w:r>
        </w:p>
      </w:docPartBody>
    </w:docPart>
    <w:docPart>
      <w:docPartPr>
        <w:name w:val="3FA50822BE3743E798B009AE2CA15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7EFD-C021-4EBD-B30B-95BECC15A4FB}"/>
      </w:docPartPr>
      <w:docPartBody>
        <w:p w:rsidR="00000000" w:rsidRDefault="00F64129">
          <w:pPr>
            <w:pStyle w:val="3FA50822BE3743E798B009AE2CA15FD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09A84EE241841BFA918678072261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13433-5430-4C74-BCB8-2B9AFDB8BF6F}"/>
      </w:docPartPr>
      <w:docPartBody>
        <w:p w:rsidR="00000000" w:rsidRDefault="00F64129">
          <w:pPr>
            <w:pStyle w:val="209A84EE241841BFA9186780722612DC"/>
          </w:pPr>
          <w:r w:rsidRPr="00CF2287">
            <w:t>A</w:t>
          </w:r>
          <w:r>
            <w:t>mount</w:t>
          </w:r>
        </w:p>
      </w:docPartBody>
    </w:docPart>
    <w:docPart>
      <w:docPartPr>
        <w:name w:val="E983B934059643F4AB4C097109383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1B5F3-9F05-4173-8475-DEDBC61993D8}"/>
      </w:docPartPr>
      <w:docPartBody>
        <w:p w:rsidR="00000000" w:rsidRDefault="00F64129">
          <w:pPr>
            <w:pStyle w:val="E983B934059643F4AB4C0971093836ED"/>
          </w:pPr>
          <w:r>
            <w:t>Product</w:t>
          </w:r>
        </w:p>
      </w:docPartBody>
    </w:docPart>
    <w:docPart>
      <w:docPartPr>
        <w:name w:val="8FC2EE5F4BF8403A8B0C00A87EBB4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D9776-CAD2-4CFB-81DB-A2CF22B19F6E}"/>
      </w:docPartPr>
      <w:docPartBody>
        <w:p w:rsidR="00000000" w:rsidRDefault="00F64129">
          <w:pPr>
            <w:pStyle w:val="8FC2EE5F4BF8403A8B0C00A87EBB4BDB"/>
          </w:pPr>
          <w:r>
            <w:t>Product description</w:t>
          </w:r>
        </w:p>
      </w:docPartBody>
    </w:docPart>
    <w:docPart>
      <w:docPartPr>
        <w:name w:val="780B54EDB96A4157A6C3321E2975D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5CAC0-9AA6-4F45-84AF-E55CA005C975}"/>
      </w:docPartPr>
      <w:docPartBody>
        <w:p w:rsidR="00000000" w:rsidRDefault="00F64129">
          <w:pPr>
            <w:pStyle w:val="780B54EDB96A4157A6C3321E2975D08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9B3856FE30C428087EEFDCFA03F7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DA321-F363-4564-83AF-B49D1AA006FB}"/>
      </w:docPartPr>
      <w:docPartBody>
        <w:p w:rsidR="00000000" w:rsidRDefault="00F64129">
          <w:pPr>
            <w:pStyle w:val="39B3856FE30C428087EEFDCFA03F7C1D"/>
          </w:pPr>
          <w:r w:rsidRPr="00CF2287">
            <w:t>A</w:t>
          </w:r>
          <w:r>
            <w:t>mount</w:t>
          </w:r>
        </w:p>
      </w:docPartBody>
    </w:docPart>
    <w:docPart>
      <w:docPartPr>
        <w:name w:val="58589BD021704FAF948E581343E92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9C45F-71CA-463C-8924-6739D1DF1B23}"/>
      </w:docPartPr>
      <w:docPartBody>
        <w:p w:rsidR="00000000" w:rsidRDefault="00F64129">
          <w:pPr>
            <w:pStyle w:val="58589BD021704FAF948E581343E92E6D"/>
          </w:pPr>
          <w:r>
            <w:rPr>
              <w:lang w:eastAsia="ja-JP"/>
            </w:rPr>
            <w:t>$</w:t>
          </w:r>
        </w:p>
      </w:docPartBody>
    </w:docPart>
    <w:docPart>
      <w:docPartPr>
        <w:name w:val="A2E4068064DA4887929A67FCDB19C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4784-D4F6-4564-9FED-82240BF18A05}"/>
      </w:docPartPr>
      <w:docPartBody>
        <w:p w:rsidR="00000000" w:rsidRDefault="00F64129">
          <w:pPr>
            <w:pStyle w:val="A2E4068064DA4887929A67FCDB19C698"/>
          </w:pPr>
          <w:r w:rsidRPr="00CF2287">
            <w:t>A</w:t>
          </w:r>
          <w:r>
            <w:t>mount</w:t>
          </w:r>
        </w:p>
      </w:docPartBody>
    </w:docPart>
    <w:docPart>
      <w:docPartPr>
        <w:name w:val="3D747F3EC48D4367A6AC9F3AE63B8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82FF3-B45E-4780-BF41-CA7A86487B12}"/>
      </w:docPartPr>
      <w:docPartBody>
        <w:p w:rsidR="00000000" w:rsidRDefault="00F64129">
          <w:pPr>
            <w:pStyle w:val="3D747F3EC48D4367A6AC9F3AE63B8404"/>
          </w:pPr>
          <w:r>
            <w:t>Product</w:t>
          </w:r>
        </w:p>
      </w:docPartBody>
    </w:docPart>
    <w:docPart>
      <w:docPartPr>
        <w:name w:val="59CDF4D2DCC54B4C972B6113D7749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5DEDB-09E9-4CE8-9CBF-1CA80520684A}"/>
      </w:docPartPr>
      <w:docPartBody>
        <w:p w:rsidR="00000000" w:rsidRDefault="00F64129">
          <w:pPr>
            <w:pStyle w:val="59CDF4D2DCC54B4C972B6113D7749287"/>
          </w:pPr>
          <w:r>
            <w:t>Product description</w:t>
          </w:r>
        </w:p>
      </w:docPartBody>
    </w:docPart>
    <w:docPart>
      <w:docPartPr>
        <w:name w:val="9572725B82B74A02B7F51C76F5C59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9D638-3EB2-48D0-97B9-DEB9EDEFFD98}"/>
      </w:docPartPr>
      <w:docPartBody>
        <w:p w:rsidR="00000000" w:rsidRDefault="00F64129">
          <w:pPr>
            <w:pStyle w:val="9572725B82B74A02B7F51C76F5C59AA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662066D565943BD816610F0AD591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485B8-5297-4E21-856B-6DD685E9DBED}"/>
      </w:docPartPr>
      <w:docPartBody>
        <w:p w:rsidR="00000000" w:rsidRDefault="00F64129">
          <w:pPr>
            <w:pStyle w:val="6662066D565943BD816610F0AD591B5D"/>
          </w:pPr>
          <w:r w:rsidRPr="00CF2287">
            <w:t>A</w:t>
          </w:r>
          <w:r>
            <w:t>mount</w:t>
          </w:r>
        </w:p>
      </w:docPartBody>
    </w:docPart>
    <w:docPart>
      <w:docPartPr>
        <w:name w:val="AEC5D0F6BEF34E65AD52386A4BFCD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48F36-B746-45E5-BAE4-9068AE3BFD85}"/>
      </w:docPartPr>
      <w:docPartBody>
        <w:p w:rsidR="00000000" w:rsidRDefault="00F64129">
          <w:pPr>
            <w:pStyle w:val="AEC5D0F6BEF34E65AD52386A4BFCD8A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88A72D8795D4114BFDC71279EB48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D1A40-4B2C-43F7-9556-C306422A67F6}"/>
      </w:docPartPr>
      <w:docPartBody>
        <w:p w:rsidR="00000000" w:rsidRDefault="00F64129">
          <w:pPr>
            <w:pStyle w:val="C88A72D8795D4114BFDC71279EB486B1"/>
          </w:pPr>
          <w:r w:rsidRPr="00CF2287">
            <w:t>A</w:t>
          </w:r>
          <w:r>
            <w:t>mount</w:t>
          </w:r>
        </w:p>
      </w:docPartBody>
    </w:docPart>
    <w:docPart>
      <w:docPartPr>
        <w:name w:val="C9178B3F2DC049F883E6663DBDDBD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1061-8AEC-47DF-A9D3-EB4C63BBE427}"/>
      </w:docPartPr>
      <w:docPartBody>
        <w:p w:rsidR="00000000" w:rsidRDefault="00F64129">
          <w:pPr>
            <w:pStyle w:val="C9178B3F2DC049F883E6663DBDDBDA25"/>
          </w:pPr>
          <w:r>
            <w:t>Product</w:t>
          </w:r>
        </w:p>
      </w:docPartBody>
    </w:docPart>
    <w:docPart>
      <w:docPartPr>
        <w:name w:val="5F2928FDC96149C68F0059A4D6CB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EDEE9-3DF7-484E-9127-AECF7B9DD797}"/>
      </w:docPartPr>
      <w:docPartBody>
        <w:p w:rsidR="00000000" w:rsidRDefault="00F64129">
          <w:pPr>
            <w:pStyle w:val="5F2928FDC96149C68F0059A4D6CBAA8C"/>
          </w:pPr>
          <w:r>
            <w:t>Product description</w:t>
          </w:r>
        </w:p>
      </w:docPartBody>
    </w:docPart>
    <w:docPart>
      <w:docPartPr>
        <w:name w:val="C718E0E405764E5F8C9E13905C19C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4B84C-F977-45B3-A0D6-69D028DD409A}"/>
      </w:docPartPr>
      <w:docPartBody>
        <w:p w:rsidR="00000000" w:rsidRDefault="00F64129">
          <w:pPr>
            <w:pStyle w:val="C718E0E405764E5F8C9E13905C19C4F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116251B82864D879B8722785D0A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08924-137F-4CEA-946F-54EF92380CE8}"/>
      </w:docPartPr>
      <w:docPartBody>
        <w:p w:rsidR="00000000" w:rsidRDefault="00F64129">
          <w:pPr>
            <w:pStyle w:val="6116251B82864D879B8722785D0A1488"/>
          </w:pPr>
          <w:r w:rsidRPr="00CF2287">
            <w:t>A</w:t>
          </w:r>
          <w:r>
            <w:t>mount</w:t>
          </w:r>
        </w:p>
      </w:docPartBody>
    </w:docPart>
    <w:docPart>
      <w:docPartPr>
        <w:name w:val="B285D7A27AC948C0AA22F6A88D463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AE478-C895-4CCE-B890-229B0BAE90E1}"/>
      </w:docPartPr>
      <w:docPartBody>
        <w:p w:rsidR="00000000" w:rsidRDefault="00F64129">
          <w:pPr>
            <w:pStyle w:val="B285D7A27AC948C0AA22F6A88D463A15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2DF5E2466E245CAA553941AC1FDF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C4F6C-E1C4-4E26-B91E-870D92B1C78D}"/>
      </w:docPartPr>
      <w:docPartBody>
        <w:p w:rsidR="00000000" w:rsidRDefault="00F64129">
          <w:pPr>
            <w:pStyle w:val="32DF5E2466E245CAA553941AC1FDF3AA"/>
          </w:pPr>
          <w:r w:rsidRPr="00CF2287">
            <w:t>A</w:t>
          </w:r>
          <w:r>
            <w:t>mount</w:t>
          </w:r>
        </w:p>
      </w:docPartBody>
    </w:docPart>
    <w:docPart>
      <w:docPartPr>
        <w:name w:val="F888CCBCA4854477B7B8549A84C2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387D1-EB24-40D9-8E9F-4A9EE1640AB8}"/>
      </w:docPartPr>
      <w:docPartBody>
        <w:p w:rsidR="00000000" w:rsidRDefault="00F64129">
          <w:pPr>
            <w:pStyle w:val="F888CCBCA4854477B7B8549A84C2F15E"/>
          </w:pPr>
          <w:r>
            <w:rPr>
              <w:sz w:val="24"/>
            </w:rPr>
            <w:t>Subtotal</w:t>
          </w:r>
        </w:p>
      </w:docPartBody>
    </w:docPart>
    <w:docPart>
      <w:docPartPr>
        <w:name w:val="65D4DDEA4A484CD8966E07A5E285F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71424-D2FF-4A10-9F19-354EE640F341}"/>
      </w:docPartPr>
      <w:docPartBody>
        <w:p w:rsidR="00000000" w:rsidRDefault="00F64129">
          <w:pPr>
            <w:pStyle w:val="65D4DDEA4A484CD8966E07A5E285F8A3"/>
          </w:pPr>
          <w:r>
            <w:rPr>
              <w:sz w:val="24"/>
            </w:rPr>
            <w:t>Sales Tax</w:t>
          </w:r>
        </w:p>
      </w:docPartBody>
    </w:docPart>
    <w:docPart>
      <w:docPartPr>
        <w:name w:val="BEE3A3085EDD4FE78109EB3B3711D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B1A5C-61EC-42D7-91DD-33E6E7525C25}"/>
      </w:docPartPr>
      <w:docPartBody>
        <w:p w:rsidR="00000000" w:rsidRDefault="00F64129">
          <w:pPr>
            <w:pStyle w:val="BEE3A3085EDD4FE78109EB3B3711D124"/>
          </w:pPr>
          <w:r>
            <w:rPr>
              <w:sz w:val="24"/>
            </w:rPr>
            <w:t>Total</w:t>
          </w:r>
        </w:p>
      </w:docPartBody>
    </w:docPart>
    <w:docPart>
      <w:docPartPr>
        <w:name w:val="E3545B1594D348C5B0609796533A9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47FB3-0AB7-43D8-A1C2-FEA88FDAA850}"/>
      </w:docPartPr>
      <w:docPartBody>
        <w:p w:rsidR="00000000" w:rsidRDefault="000F6E00" w:rsidP="000F6E00">
          <w:pPr>
            <w:pStyle w:val="E3545B1594D348C5B0609796533A9C4F"/>
          </w:pPr>
          <w:r>
            <w:t>Product</w:t>
          </w:r>
        </w:p>
      </w:docPartBody>
    </w:docPart>
    <w:docPart>
      <w:docPartPr>
        <w:name w:val="2EE488C19FDA4EA1B65C82BC0CA4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9678-6F65-42A6-9433-E660C36BDE00}"/>
      </w:docPartPr>
      <w:docPartBody>
        <w:p w:rsidR="00000000" w:rsidRDefault="000F6E00" w:rsidP="000F6E00">
          <w:pPr>
            <w:pStyle w:val="2EE488C19FDA4EA1B65C82BC0CA41B70"/>
          </w:pPr>
          <w:r>
            <w:t>Product description</w:t>
          </w:r>
        </w:p>
      </w:docPartBody>
    </w:docPart>
    <w:docPart>
      <w:docPartPr>
        <w:name w:val="8E5D1C6D6E904554969C1864A7B14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555EC-3BE5-4D4E-9911-7070AE3DE0D5}"/>
      </w:docPartPr>
      <w:docPartBody>
        <w:p w:rsidR="00000000" w:rsidRDefault="000F6E00" w:rsidP="000F6E00">
          <w:pPr>
            <w:pStyle w:val="8E5D1C6D6E904554969C1864A7B14D9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5411810CEE94B15BC2A2E5B7419B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70EC5-B810-4803-8720-D98BB74D4A4F}"/>
      </w:docPartPr>
      <w:docPartBody>
        <w:p w:rsidR="00000000" w:rsidRDefault="000F6E00" w:rsidP="000F6E00">
          <w:pPr>
            <w:pStyle w:val="E5411810CEE94B15BC2A2E5B7419BCB2"/>
          </w:pPr>
          <w:r w:rsidRPr="00CF2287">
            <w:t>A</w:t>
          </w:r>
          <w:r>
            <w:t>mount</w:t>
          </w:r>
        </w:p>
      </w:docPartBody>
    </w:docPart>
    <w:docPart>
      <w:docPartPr>
        <w:name w:val="2BEF7F4A86D0445896CEC9D78B724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A11DD-8C46-41E8-8E65-2018FF86B7B6}"/>
      </w:docPartPr>
      <w:docPartBody>
        <w:p w:rsidR="00000000" w:rsidRDefault="000F6E00" w:rsidP="000F6E00">
          <w:pPr>
            <w:pStyle w:val="2BEF7F4A86D0445896CEC9D78B724C4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4EF39DE61FE41B89D087C5D64D3D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8B8EC-3E04-4082-947A-CF0355B85796}"/>
      </w:docPartPr>
      <w:docPartBody>
        <w:p w:rsidR="00000000" w:rsidRDefault="000F6E00" w:rsidP="000F6E00">
          <w:pPr>
            <w:pStyle w:val="F4EF39DE61FE41B89D087C5D64D3D5E7"/>
          </w:pPr>
          <w:r w:rsidRPr="00CF2287">
            <w:t>A</w:t>
          </w:r>
          <w:r>
            <w:t>mount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00"/>
    <w:rsid w:val="000F6E00"/>
    <w:rsid w:val="00F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7917AA7E04385BA78A89F2256FE82">
    <w:name w:val="4867917AA7E04385BA78A89F2256FE82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FE97FE7ACC1A4699926242DAC4CF4A1F">
    <w:name w:val="FE97FE7ACC1A4699926242DAC4CF4A1F"/>
  </w:style>
  <w:style w:type="paragraph" w:customStyle="1" w:styleId="DB18D85E3F3C446189C6345A20D78F88">
    <w:name w:val="DB18D85E3F3C446189C6345A20D78F88"/>
  </w:style>
  <w:style w:type="paragraph" w:customStyle="1" w:styleId="8B11FF4F4FF44A25A197AF6E59A41890">
    <w:name w:val="8B11FF4F4FF44A25A197AF6E59A41890"/>
  </w:style>
  <w:style w:type="paragraph" w:customStyle="1" w:styleId="15F8AED9AEE34E7FBE419DE160BC75D7">
    <w:name w:val="15F8AED9AEE34E7FBE419DE160BC75D7"/>
  </w:style>
  <w:style w:type="paragraph" w:customStyle="1" w:styleId="13C3058EEF084D74967BBAFA86E451B0">
    <w:name w:val="13C3058EEF084D74967BBAFA86E451B0"/>
  </w:style>
  <w:style w:type="paragraph" w:customStyle="1" w:styleId="5E02C1F40F264182B44174E6451491BA">
    <w:name w:val="5E02C1F40F264182B44174E6451491BA"/>
  </w:style>
  <w:style w:type="paragraph" w:customStyle="1" w:styleId="71E10B8122F34FC5AAB4D4E1A2D4600A">
    <w:name w:val="71E10B8122F34FC5AAB4D4E1A2D4600A"/>
  </w:style>
  <w:style w:type="paragraph" w:customStyle="1" w:styleId="A308B44382EE413F9112F759A0FFC2A1">
    <w:name w:val="A308B44382EE413F9112F759A0FFC2A1"/>
  </w:style>
  <w:style w:type="paragraph" w:customStyle="1" w:styleId="7B91B664A6CB4F7A97A2D821C55822C1">
    <w:name w:val="7B91B664A6CB4F7A97A2D821C55822C1"/>
  </w:style>
  <w:style w:type="paragraph" w:customStyle="1" w:styleId="9241ACAE68A04955AF2B53CCCA9DB166">
    <w:name w:val="9241ACAE68A04955AF2B53CCCA9DB166"/>
  </w:style>
  <w:style w:type="paragraph" w:customStyle="1" w:styleId="EA7FD269642644948FDB43C1AAC7C9A0">
    <w:name w:val="EA7FD269642644948FDB43C1AAC7C9A0"/>
  </w:style>
  <w:style w:type="paragraph" w:customStyle="1" w:styleId="8D255567F89A49969A263901061D1D6F">
    <w:name w:val="8D255567F89A49969A263901061D1D6F"/>
  </w:style>
  <w:style w:type="paragraph" w:customStyle="1" w:styleId="8B9A76634440446AB8DFA59378DE44CE">
    <w:name w:val="8B9A76634440446AB8DFA59378DE44CE"/>
  </w:style>
  <w:style w:type="paragraph" w:customStyle="1" w:styleId="92D7936666C748329B6351344B66E3BE">
    <w:name w:val="92D7936666C748329B6351344B66E3BE"/>
  </w:style>
  <w:style w:type="paragraph" w:customStyle="1" w:styleId="47058B6E387D44C589BFF378FA066820">
    <w:name w:val="47058B6E387D44C589BFF378FA066820"/>
  </w:style>
  <w:style w:type="paragraph" w:customStyle="1" w:styleId="FBC6E0093A1245FA80E3C7B09219F59B">
    <w:name w:val="FBC6E0093A1245FA80E3C7B09219F59B"/>
  </w:style>
  <w:style w:type="paragraph" w:customStyle="1" w:styleId="048337FC3F704066A13BDF893506003A">
    <w:name w:val="048337FC3F704066A13BDF893506003A"/>
  </w:style>
  <w:style w:type="paragraph" w:customStyle="1" w:styleId="0620D8792D774155BDCF5BE8532EE8BB">
    <w:name w:val="0620D8792D774155BDCF5BE8532EE8BB"/>
  </w:style>
  <w:style w:type="paragraph" w:customStyle="1" w:styleId="1581050AFE1C413CB1AC8F3EEC49EC60">
    <w:name w:val="1581050AFE1C413CB1AC8F3EEC49EC60"/>
  </w:style>
  <w:style w:type="paragraph" w:customStyle="1" w:styleId="EDCE5C82ADB64A949CDF1C29BDE4FF88">
    <w:name w:val="EDCE5C82ADB64A949CDF1C29BDE4FF88"/>
  </w:style>
  <w:style w:type="paragraph" w:customStyle="1" w:styleId="E025017B95104898A54C555231FAC55D">
    <w:name w:val="E025017B95104898A54C555231FAC55D"/>
  </w:style>
  <w:style w:type="paragraph" w:customStyle="1" w:styleId="51B3DF979B1F464C85F1A9EB88A3E64D">
    <w:name w:val="51B3DF979B1F464C85F1A9EB88A3E64D"/>
  </w:style>
  <w:style w:type="paragraph" w:customStyle="1" w:styleId="CC93EE8900A2436CA3667F613CAF8178">
    <w:name w:val="CC93EE8900A2436CA3667F613CAF8178"/>
  </w:style>
  <w:style w:type="paragraph" w:customStyle="1" w:styleId="CB87822699B74FE48C2974A7268ABC12">
    <w:name w:val="CB87822699B74FE48C2974A7268ABC12"/>
  </w:style>
  <w:style w:type="paragraph" w:customStyle="1" w:styleId="4E4981646AEC469D955B9B9D8C5C002A">
    <w:name w:val="4E4981646AEC469D955B9B9D8C5C002A"/>
  </w:style>
  <w:style w:type="paragraph" w:customStyle="1" w:styleId="C9247B1BDA9D4910B27650B9AD4D3F0F">
    <w:name w:val="C9247B1BDA9D4910B27650B9AD4D3F0F"/>
  </w:style>
  <w:style w:type="paragraph" w:customStyle="1" w:styleId="C724FDEE0FDC4944BD3B5640149BCA59">
    <w:name w:val="C724FDEE0FDC4944BD3B5640149BCA59"/>
  </w:style>
  <w:style w:type="paragraph" w:customStyle="1" w:styleId="F162351E287548218CB22DCCB1D7A9DF">
    <w:name w:val="F162351E287548218CB22DCCB1D7A9DF"/>
  </w:style>
  <w:style w:type="paragraph" w:customStyle="1" w:styleId="C827CDA346AE413898EBF3E736183E7C">
    <w:name w:val="C827CDA346AE413898EBF3E736183E7C"/>
  </w:style>
  <w:style w:type="paragraph" w:customStyle="1" w:styleId="3FA50822BE3743E798B009AE2CA15FD7">
    <w:name w:val="3FA50822BE3743E798B009AE2CA15FD7"/>
  </w:style>
  <w:style w:type="paragraph" w:customStyle="1" w:styleId="209A84EE241841BFA9186780722612DC">
    <w:name w:val="209A84EE241841BFA9186780722612DC"/>
  </w:style>
  <w:style w:type="paragraph" w:customStyle="1" w:styleId="E983B934059643F4AB4C0971093836ED">
    <w:name w:val="E983B934059643F4AB4C0971093836ED"/>
  </w:style>
  <w:style w:type="paragraph" w:customStyle="1" w:styleId="8FC2EE5F4BF8403A8B0C00A87EBB4BDB">
    <w:name w:val="8FC2EE5F4BF8403A8B0C00A87EBB4BDB"/>
  </w:style>
  <w:style w:type="paragraph" w:customStyle="1" w:styleId="780B54EDB96A4157A6C3321E2975D080">
    <w:name w:val="780B54EDB96A4157A6C3321E2975D080"/>
  </w:style>
  <w:style w:type="paragraph" w:customStyle="1" w:styleId="39B3856FE30C428087EEFDCFA03F7C1D">
    <w:name w:val="39B3856FE30C428087EEFDCFA03F7C1D"/>
  </w:style>
  <w:style w:type="paragraph" w:customStyle="1" w:styleId="58589BD021704FAF948E581343E92E6D">
    <w:name w:val="58589BD021704FAF948E581343E92E6D"/>
  </w:style>
  <w:style w:type="paragraph" w:customStyle="1" w:styleId="A2E4068064DA4887929A67FCDB19C698">
    <w:name w:val="A2E4068064DA4887929A67FCDB19C698"/>
  </w:style>
  <w:style w:type="paragraph" w:customStyle="1" w:styleId="3D747F3EC48D4367A6AC9F3AE63B8404">
    <w:name w:val="3D747F3EC48D4367A6AC9F3AE63B8404"/>
  </w:style>
  <w:style w:type="paragraph" w:customStyle="1" w:styleId="59CDF4D2DCC54B4C972B6113D7749287">
    <w:name w:val="59CDF4D2DCC54B4C972B6113D7749287"/>
  </w:style>
  <w:style w:type="paragraph" w:customStyle="1" w:styleId="9572725B82B74A02B7F51C76F5C59AAE">
    <w:name w:val="9572725B82B74A02B7F51C76F5C59AAE"/>
  </w:style>
  <w:style w:type="paragraph" w:customStyle="1" w:styleId="6662066D565943BD816610F0AD591B5D">
    <w:name w:val="6662066D565943BD816610F0AD591B5D"/>
  </w:style>
  <w:style w:type="paragraph" w:customStyle="1" w:styleId="AEC5D0F6BEF34E65AD52386A4BFCD8A0">
    <w:name w:val="AEC5D0F6BEF34E65AD52386A4BFCD8A0"/>
  </w:style>
  <w:style w:type="paragraph" w:customStyle="1" w:styleId="C88A72D8795D4114BFDC71279EB486B1">
    <w:name w:val="C88A72D8795D4114BFDC71279EB486B1"/>
  </w:style>
  <w:style w:type="paragraph" w:customStyle="1" w:styleId="C9178B3F2DC049F883E6663DBDDBDA25">
    <w:name w:val="C9178B3F2DC049F883E6663DBDDBDA25"/>
  </w:style>
  <w:style w:type="paragraph" w:customStyle="1" w:styleId="5F2928FDC96149C68F0059A4D6CBAA8C">
    <w:name w:val="5F2928FDC96149C68F0059A4D6CBAA8C"/>
  </w:style>
  <w:style w:type="paragraph" w:customStyle="1" w:styleId="C718E0E405764E5F8C9E13905C19C4FB">
    <w:name w:val="C718E0E405764E5F8C9E13905C19C4FB"/>
  </w:style>
  <w:style w:type="paragraph" w:customStyle="1" w:styleId="6116251B82864D879B8722785D0A1488">
    <w:name w:val="6116251B82864D879B8722785D0A1488"/>
  </w:style>
  <w:style w:type="paragraph" w:customStyle="1" w:styleId="B285D7A27AC948C0AA22F6A88D463A15">
    <w:name w:val="B285D7A27AC948C0AA22F6A88D463A15"/>
  </w:style>
  <w:style w:type="paragraph" w:customStyle="1" w:styleId="32DF5E2466E245CAA553941AC1FDF3AA">
    <w:name w:val="32DF5E2466E245CAA553941AC1FDF3AA"/>
  </w:style>
  <w:style w:type="paragraph" w:customStyle="1" w:styleId="F888CCBCA4854477B7B8549A84C2F15E">
    <w:name w:val="F888CCBCA4854477B7B8549A84C2F15E"/>
  </w:style>
  <w:style w:type="paragraph" w:customStyle="1" w:styleId="65D4DDEA4A484CD8966E07A5E285F8A3">
    <w:name w:val="65D4DDEA4A484CD8966E07A5E285F8A3"/>
  </w:style>
  <w:style w:type="paragraph" w:customStyle="1" w:styleId="BEE3A3085EDD4FE78109EB3B3711D124">
    <w:name w:val="BEE3A3085EDD4FE78109EB3B3711D124"/>
  </w:style>
  <w:style w:type="paragraph" w:customStyle="1" w:styleId="E3545B1594D348C5B0609796533A9C4F">
    <w:name w:val="E3545B1594D348C5B0609796533A9C4F"/>
    <w:rsid w:val="000F6E00"/>
  </w:style>
  <w:style w:type="paragraph" w:customStyle="1" w:styleId="2EE488C19FDA4EA1B65C82BC0CA41B70">
    <w:name w:val="2EE488C19FDA4EA1B65C82BC0CA41B70"/>
    <w:rsid w:val="000F6E00"/>
  </w:style>
  <w:style w:type="paragraph" w:customStyle="1" w:styleId="8E5D1C6D6E904554969C1864A7B14D96">
    <w:name w:val="8E5D1C6D6E904554969C1864A7B14D96"/>
    <w:rsid w:val="000F6E00"/>
  </w:style>
  <w:style w:type="paragraph" w:customStyle="1" w:styleId="E5411810CEE94B15BC2A2E5B7419BCB2">
    <w:name w:val="E5411810CEE94B15BC2A2E5B7419BCB2"/>
    <w:rsid w:val="000F6E00"/>
  </w:style>
  <w:style w:type="paragraph" w:customStyle="1" w:styleId="2BEF7F4A86D0445896CEC9D78B724C48">
    <w:name w:val="2BEF7F4A86D0445896CEC9D78B724C48"/>
    <w:rsid w:val="000F6E00"/>
  </w:style>
  <w:style w:type="paragraph" w:customStyle="1" w:styleId="F4EF39DE61FE41B89D087C5D64D3D5E7">
    <w:name w:val="F4EF39DE61FE41B89D087C5D64D3D5E7"/>
    <w:rsid w:val="000F6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{F4E7DE70-1D61-455E-BA39-A3220F220822}tf16402400_win32.dotx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ITech</cp:keywords>
  <dc:description/>
  <cp:lastModifiedBy/>
  <cp:revision>1</cp:revision>
  <dcterms:created xsi:type="dcterms:W3CDTF">2024-03-18T23:16:00Z</dcterms:created>
  <dcterms:modified xsi:type="dcterms:W3CDTF">2024-03-18T23:50:00Z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